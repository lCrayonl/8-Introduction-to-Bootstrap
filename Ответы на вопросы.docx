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A297B" w14:textId="77777777" w:rsidR="00DC359B" w:rsidRDefault="00DC359B" w:rsidP="00DC35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59B"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</w:p>
    <w:p w14:paraId="7FC3FC20" w14:textId="77777777" w:rsidR="00DC359B" w:rsidRPr="0047734A" w:rsidRDefault="00DC359B" w:rsidP="00DC35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7F71A" w14:textId="5482B957" w:rsidR="000C6B59" w:rsidRDefault="00133976" w:rsidP="00AC621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976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3397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33976">
        <w:rPr>
          <w:rFonts w:ascii="Times New Roman" w:hAnsi="Times New Roman" w:cs="Times New Roman"/>
          <w:sz w:val="28"/>
          <w:szCs w:val="28"/>
        </w:rPr>
        <w:t>, и для чего он используется в веб-разработке?</w:t>
      </w:r>
    </w:p>
    <w:p w14:paraId="32947AE0" w14:textId="3D06B116" w:rsidR="00133976" w:rsidRDefault="00133976" w:rsidP="00AC621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976">
        <w:rPr>
          <w:rFonts w:ascii="Times New Roman" w:hAnsi="Times New Roman" w:cs="Times New Roman"/>
          <w:sz w:val="28"/>
          <w:szCs w:val="28"/>
        </w:rPr>
        <w:t xml:space="preserve">Как подключить </w:t>
      </w:r>
      <w:proofErr w:type="spellStart"/>
      <w:r w:rsidRPr="0013397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33976">
        <w:rPr>
          <w:rFonts w:ascii="Times New Roman" w:hAnsi="Times New Roman" w:cs="Times New Roman"/>
          <w:sz w:val="28"/>
          <w:szCs w:val="28"/>
        </w:rPr>
        <w:t xml:space="preserve"> к проекту?</w:t>
      </w:r>
    </w:p>
    <w:p w14:paraId="40E336A0" w14:textId="55D49974" w:rsidR="00133976" w:rsidRDefault="00133976" w:rsidP="00AC621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976">
        <w:rPr>
          <w:rFonts w:ascii="Times New Roman" w:hAnsi="Times New Roman" w:cs="Times New Roman"/>
          <w:sz w:val="28"/>
          <w:szCs w:val="28"/>
        </w:rPr>
        <w:t xml:space="preserve">Назовите минимум 3 компонента, которые предоставляет </w:t>
      </w:r>
      <w:proofErr w:type="spellStart"/>
      <w:r w:rsidRPr="0013397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33976">
        <w:rPr>
          <w:rFonts w:ascii="Times New Roman" w:hAnsi="Times New Roman" w:cs="Times New Roman"/>
          <w:sz w:val="28"/>
          <w:szCs w:val="28"/>
        </w:rPr>
        <w:t>.</w:t>
      </w:r>
    </w:p>
    <w:p w14:paraId="74496267" w14:textId="396EDDAB" w:rsidR="00133976" w:rsidRDefault="00133976" w:rsidP="00AC621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976">
        <w:rPr>
          <w:rFonts w:ascii="Times New Roman" w:hAnsi="Times New Roman" w:cs="Times New Roman"/>
          <w:sz w:val="28"/>
          <w:szCs w:val="28"/>
        </w:rPr>
        <w:t xml:space="preserve">Что такое CDN, и почему он удобен для подключения библиотек, таких как </w:t>
      </w:r>
      <w:proofErr w:type="spellStart"/>
      <w:r w:rsidRPr="0013397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33976">
        <w:rPr>
          <w:rFonts w:ascii="Times New Roman" w:hAnsi="Times New Roman" w:cs="Times New Roman"/>
          <w:sz w:val="28"/>
          <w:szCs w:val="28"/>
        </w:rPr>
        <w:t>?</w:t>
      </w:r>
    </w:p>
    <w:p w14:paraId="7EB2D2F0" w14:textId="547D93A1" w:rsidR="00133976" w:rsidRPr="00C50305" w:rsidRDefault="00133976" w:rsidP="00AC621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976">
        <w:rPr>
          <w:rFonts w:ascii="Times New Roman" w:hAnsi="Times New Roman" w:cs="Times New Roman"/>
          <w:sz w:val="28"/>
          <w:szCs w:val="28"/>
        </w:rPr>
        <w:t xml:space="preserve">Чем отличаются классы </w:t>
      </w:r>
      <w:proofErr w:type="spellStart"/>
      <w:r w:rsidRPr="00133976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339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3976">
        <w:rPr>
          <w:rFonts w:ascii="Times New Roman" w:hAnsi="Times New Roman" w:cs="Times New Roman"/>
          <w:sz w:val="28"/>
          <w:szCs w:val="28"/>
        </w:rPr>
        <w:t>container-fluid</w:t>
      </w:r>
      <w:proofErr w:type="spellEnd"/>
      <w:r w:rsidRPr="00133976">
        <w:rPr>
          <w:rFonts w:ascii="Times New Roman" w:hAnsi="Times New Roman" w:cs="Times New Roman"/>
          <w:sz w:val="28"/>
          <w:szCs w:val="28"/>
        </w:rPr>
        <w:t>?</w:t>
      </w:r>
    </w:p>
    <w:p w14:paraId="4B7105D9" w14:textId="77777777" w:rsidR="00A520C5" w:rsidRPr="001829FD" w:rsidRDefault="00A520C5" w:rsidP="003558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5CD07" w14:textId="3152AAD9" w:rsidR="00DC359B" w:rsidRPr="00DC359B" w:rsidRDefault="00DC359B" w:rsidP="00A520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59B">
        <w:rPr>
          <w:rFonts w:ascii="Times New Roman" w:hAnsi="Times New Roman" w:cs="Times New Roman"/>
          <w:b/>
          <w:bCs/>
          <w:sz w:val="28"/>
          <w:szCs w:val="28"/>
        </w:rPr>
        <w:t>Ответы:</w:t>
      </w:r>
    </w:p>
    <w:p w14:paraId="3AD5DAAF" w14:textId="2E9ED393" w:rsidR="00DC359B" w:rsidRDefault="00DC359B" w:rsidP="00316A1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1B320" w14:textId="6C95CB2E" w:rsidR="002802F7" w:rsidRDefault="00C44EEB" w:rsidP="008F2108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4EE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EEB">
        <w:rPr>
          <w:rFonts w:ascii="Times New Roman" w:hAnsi="Times New Roman" w:cs="Times New Roman"/>
          <w:sz w:val="28"/>
          <w:szCs w:val="28"/>
        </w:rPr>
        <w:t xml:space="preserve"> — это CSS-фреймворк для быстрой и адаптивной вёрстки сайтов. Он предоставляет готовые стили и компоненты (кнопки, формы, сетки, меню и т.д.), которые помогают быстро создавать современные, </w:t>
      </w:r>
      <w:proofErr w:type="spellStart"/>
      <w:r w:rsidRPr="00C44EEB">
        <w:rPr>
          <w:rFonts w:ascii="Times New Roman" w:hAnsi="Times New Roman" w:cs="Times New Roman"/>
          <w:sz w:val="28"/>
          <w:szCs w:val="28"/>
        </w:rPr>
        <w:t>кроссбраузерные</w:t>
      </w:r>
      <w:proofErr w:type="spellEnd"/>
      <w:r w:rsidRPr="00C44EEB">
        <w:rPr>
          <w:rFonts w:ascii="Times New Roman" w:hAnsi="Times New Roman" w:cs="Times New Roman"/>
          <w:sz w:val="28"/>
          <w:szCs w:val="28"/>
        </w:rPr>
        <w:t xml:space="preserve"> интерфейсы.</w:t>
      </w:r>
    </w:p>
    <w:p w14:paraId="1FBE7DBF" w14:textId="77777777" w:rsidR="00C44EEB" w:rsidRPr="00C44EEB" w:rsidRDefault="00C44EEB" w:rsidP="00C44EE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4EE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EEB">
        <w:rPr>
          <w:rFonts w:ascii="Times New Roman" w:hAnsi="Times New Roman" w:cs="Times New Roman"/>
          <w:sz w:val="28"/>
          <w:szCs w:val="28"/>
        </w:rPr>
        <w:t xml:space="preserve"> можно подключить двумя способами:</w:t>
      </w:r>
    </w:p>
    <w:p w14:paraId="32F6972B" w14:textId="52EA162F" w:rsidR="00C44EEB" w:rsidRDefault="00754A86" w:rsidP="00C44EEB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754A86">
        <w:rPr>
          <w:rFonts w:ascii="Times New Roman" w:hAnsi="Times New Roman" w:cs="Times New Roman"/>
          <w:sz w:val="28"/>
          <w:szCs w:val="28"/>
        </w:rPr>
        <w:t>ерез CDN — ссылками в &lt;</w:t>
      </w:r>
      <w:proofErr w:type="spellStart"/>
      <w:r w:rsidRPr="00754A8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54A86">
        <w:rPr>
          <w:rFonts w:ascii="Times New Roman" w:hAnsi="Times New Roman" w:cs="Times New Roman"/>
          <w:sz w:val="28"/>
          <w:szCs w:val="28"/>
        </w:rPr>
        <w:t>&gt; и перед &lt;/</w:t>
      </w:r>
      <w:proofErr w:type="spellStart"/>
      <w:r w:rsidRPr="00754A8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54A86">
        <w:rPr>
          <w:rFonts w:ascii="Times New Roman" w:hAnsi="Times New Roman" w:cs="Times New Roman"/>
          <w:sz w:val="28"/>
          <w:szCs w:val="28"/>
        </w:rPr>
        <w:t>&gt;</w:t>
      </w:r>
      <w:r w:rsidRPr="00754A86">
        <w:rPr>
          <w:rFonts w:ascii="Times New Roman" w:hAnsi="Times New Roman" w:cs="Times New Roman"/>
          <w:sz w:val="28"/>
          <w:szCs w:val="28"/>
        </w:rPr>
        <w:t>;</w:t>
      </w:r>
    </w:p>
    <w:p w14:paraId="2F0B6B66" w14:textId="39C9CE03" w:rsidR="00754A86" w:rsidRDefault="00754A86" w:rsidP="00C44EEB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754A86">
        <w:rPr>
          <w:rFonts w:ascii="Times New Roman" w:hAnsi="Times New Roman" w:cs="Times New Roman"/>
          <w:sz w:val="28"/>
          <w:szCs w:val="28"/>
        </w:rPr>
        <w:t>окально — скачав CSS и JS-файлы с getbootstrap.com и добавив их в проект</w:t>
      </w:r>
      <w:r w:rsidRPr="00754A86">
        <w:rPr>
          <w:rFonts w:ascii="Times New Roman" w:hAnsi="Times New Roman" w:cs="Times New Roman"/>
          <w:sz w:val="28"/>
          <w:szCs w:val="28"/>
        </w:rPr>
        <w:t>.</w:t>
      </w:r>
    </w:p>
    <w:p w14:paraId="52A3D6A2" w14:textId="7D96E9B0" w:rsidR="00C92FDA" w:rsidRPr="00C92FDA" w:rsidRDefault="00C92FDA" w:rsidP="00C92FDA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2FD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C92FDA">
        <w:rPr>
          <w:rFonts w:ascii="Times New Roman" w:hAnsi="Times New Roman" w:cs="Times New Roman"/>
          <w:sz w:val="28"/>
          <w:szCs w:val="28"/>
        </w:rPr>
        <w:t xml:space="preserve"> (навигационная панель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4069">
        <w:rPr>
          <w:rFonts w:ascii="Times New Roman" w:hAnsi="Times New Roman" w:cs="Times New Roman"/>
          <w:sz w:val="28"/>
          <w:szCs w:val="28"/>
        </w:rPr>
        <w:t xml:space="preserve"> </w:t>
      </w:r>
      <w:r w:rsidRPr="00C92FDA">
        <w:rPr>
          <w:rFonts w:ascii="Times New Roman" w:hAnsi="Times New Roman" w:cs="Times New Roman"/>
          <w:sz w:val="28"/>
          <w:szCs w:val="28"/>
        </w:rPr>
        <w:t>/</w:t>
      </w:r>
      <w:r w:rsidR="009E4069">
        <w:rPr>
          <w:rFonts w:ascii="Times New Roman" w:hAnsi="Times New Roman" w:cs="Times New Roman"/>
          <w:sz w:val="28"/>
          <w:szCs w:val="28"/>
        </w:rPr>
        <w:t xml:space="preserve"> </w:t>
      </w:r>
      <w:r w:rsidRPr="00C92FDA">
        <w:rPr>
          <w:rFonts w:ascii="Times New Roman" w:hAnsi="Times New Roman" w:cs="Times New Roman"/>
          <w:sz w:val="28"/>
          <w:szCs w:val="28"/>
        </w:rPr>
        <w:t>Card (карточка)</w:t>
      </w:r>
      <w:r w:rsidR="009E4069">
        <w:rPr>
          <w:rFonts w:ascii="Times New Roman" w:hAnsi="Times New Roman" w:cs="Times New Roman"/>
          <w:sz w:val="28"/>
          <w:szCs w:val="28"/>
        </w:rPr>
        <w:t xml:space="preserve"> </w:t>
      </w:r>
      <w:r w:rsidRPr="00C92FDA">
        <w:rPr>
          <w:rFonts w:ascii="Times New Roman" w:hAnsi="Times New Roman" w:cs="Times New Roman"/>
          <w:sz w:val="28"/>
          <w:szCs w:val="28"/>
        </w:rPr>
        <w:t>/</w:t>
      </w:r>
      <w:r w:rsidR="009E4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FD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92FDA">
        <w:rPr>
          <w:rFonts w:ascii="Times New Roman" w:hAnsi="Times New Roman" w:cs="Times New Roman"/>
          <w:sz w:val="28"/>
          <w:szCs w:val="28"/>
        </w:rPr>
        <w:t xml:space="preserve"> (кнопка)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2FDA">
        <w:rPr>
          <w:rFonts w:ascii="Times New Roman" w:hAnsi="Times New Roman" w:cs="Times New Roman"/>
          <w:sz w:val="28"/>
          <w:szCs w:val="28"/>
        </w:rPr>
        <w:t xml:space="preserve">Дополнительно: </w:t>
      </w:r>
      <w:proofErr w:type="spellStart"/>
      <w:r w:rsidRPr="00C92FDA">
        <w:rPr>
          <w:rFonts w:ascii="Times New Roman" w:hAnsi="Times New Roman" w:cs="Times New Roman"/>
          <w:sz w:val="28"/>
          <w:szCs w:val="28"/>
        </w:rPr>
        <w:t>Modal</w:t>
      </w:r>
      <w:proofErr w:type="spellEnd"/>
      <w:r w:rsidRPr="00C92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2FDA">
        <w:rPr>
          <w:rFonts w:ascii="Times New Roman" w:hAnsi="Times New Roman" w:cs="Times New Roman"/>
          <w:sz w:val="28"/>
          <w:szCs w:val="28"/>
        </w:rPr>
        <w:t>Accordion</w:t>
      </w:r>
      <w:proofErr w:type="spellEnd"/>
      <w:r w:rsidRPr="00C92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2FDA">
        <w:rPr>
          <w:rFonts w:ascii="Times New Roman" w:hAnsi="Times New Roman" w:cs="Times New Roman"/>
          <w:sz w:val="28"/>
          <w:szCs w:val="28"/>
        </w:rPr>
        <w:t>Carousel</w:t>
      </w:r>
      <w:proofErr w:type="spellEnd"/>
      <w:r w:rsidRPr="00C92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2FD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C92FDA">
        <w:rPr>
          <w:rFonts w:ascii="Times New Roman" w:hAnsi="Times New Roman" w:cs="Times New Roman"/>
          <w:sz w:val="28"/>
          <w:szCs w:val="28"/>
        </w:rPr>
        <w:t xml:space="preserve"> и другие</w:t>
      </w:r>
    </w:p>
    <w:p w14:paraId="483E6DF7" w14:textId="4E80F554" w:rsidR="00C44EEB" w:rsidRPr="006A15F9" w:rsidRDefault="006A15F9" w:rsidP="00C44EEB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F9">
        <w:rPr>
          <w:rFonts w:ascii="Times New Roman" w:hAnsi="Times New Roman" w:cs="Times New Roman"/>
          <w:sz w:val="28"/>
          <w:szCs w:val="28"/>
        </w:rPr>
        <w:t>CDN (Content Delivery Network) — это сеть серверов, которая быстро доставляет файлы по ссылке.</w:t>
      </w:r>
      <w:r w:rsidRPr="006A15F9">
        <w:rPr>
          <w:rFonts w:ascii="Times New Roman" w:hAnsi="Times New Roman" w:cs="Times New Roman"/>
          <w:sz w:val="28"/>
          <w:szCs w:val="28"/>
        </w:rPr>
        <w:t xml:space="preserve"> </w:t>
      </w:r>
      <w:r w:rsidRPr="006A15F9">
        <w:rPr>
          <w:rFonts w:ascii="Times New Roman" w:hAnsi="Times New Roman" w:cs="Times New Roman"/>
          <w:sz w:val="28"/>
          <w:szCs w:val="28"/>
        </w:rPr>
        <w:t>Он удобен, потому что:</w:t>
      </w:r>
    </w:p>
    <w:p w14:paraId="60555C7C" w14:textId="1B31C347" w:rsidR="006A15F9" w:rsidRPr="001C7AA7" w:rsidRDefault="001C7AA7" w:rsidP="006A15F9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AA7">
        <w:rPr>
          <w:rFonts w:ascii="Times New Roman" w:hAnsi="Times New Roman" w:cs="Times New Roman"/>
          <w:sz w:val="28"/>
          <w:szCs w:val="28"/>
        </w:rPr>
        <w:t xml:space="preserve">не нужно скачивать </w:t>
      </w:r>
      <w:proofErr w:type="spellStart"/>
      <w:r w:rsidRPr="001C7AA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C7AA7">
        <w:rPr>
          <w:rFonts w:ascii="Times New Roman" w:hAnsi="Times New Roman" w:cs="Times New Roman"/>
          <w:sz w:val="28"/>
          <w:szCs w:val="28"/>
        </w:rPr>
        <w:t xml:space="preserve"> локально</w:t>
      </w:r>
      <w:r w:rsidRPr="001C7AA7">
        <w:rPr>
          <w:rFonts w:ascii="Times New Roman" w:hAnsi="Times New Roman" w:cs="Times New Roman"/>
          <w:sz w:val="28"/>
          <w:szCs w:val="28"/>
        </w:rPr>
        <w:t>;</w:t>
      </w:r>
    </w:p>
    <w:p w14:paraId="4DEFA586" w14:textId="5F1D360F" w:rsidR="001C7AA7" w:rsidRPr="001C7AA7" w:rsidRDefault="001C7AA7" w:rsidP="006A15F9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AA7">
        <w:rPr>
          <w:rFonts w:ascii="Times New Roman" w:hAnsi="Times New Roman" w:cs="Times New Roman"/>
          <w:sz w:val="28"/>
          <w:szCs w:val="28"/>
        </w:rPr>
        <w:t>загрузка быстрее и стабильнее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0AA608" w14:textId="7EAFD149" w:rsidR="001C7AA7" w:rsidRPr="006A15F9" w:rsidRDefault="001C7AA7" w:rsidP="006A15F9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AA7">
        <w:rPr>
          <w:rFonts w:ascii="Times New Roman" w:hAnsi="Times New Roman" w:cs="Times New Roman"/>
          <w:sz w:val="28"/>
          <w:szCs w:val="28"/>
        </w:rPr>
        <w:t>используется последняя версия фреймворка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02188C" w14:textId="77777777" w:rsidR="0063741E" w:rsidRDefault="0063741E" w:rsidP="0063741E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41E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63741E">
        <w:rPr>
          <w:rFonts w:ascii="Times New Roman" w:hAnsi="Times New Roman" w:cs="Times New Roman"/>
          <w:sz w:val="28"/>
          <w:szCs w:val="28"/>
        </w:rPr>
        <w:t xml:space="preserve"> — имеет фиксированную ширину и автоматически центрируется (подходит для сайтов с ограниченной шириной контента)</w:t>
      </w:r>
    </w:p>
    <w:p w14:paraId="06439176" w14:textId="204D354A" w:rsidR="0063741E" w:rsidRPr="0063741E" w:rsidRDefault="0063741E" w:rsidP="0063741E">
      <w:pPr>
        <w:pStyle w:val="a3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41E">
        <w:rPr>
          <w:rFonts w:ascii="Times New Roman" w:hAnsi="Times New Roman" w:cs="Times New Roman"/>
          <w:sz w:val="28"/>
          <w:szCs w:val="28"/>
        </w:rPr>
        <w:t>container-fluid</w:t>
      </w:r>
      <w:proofErr w:type="spellEnd"/>
      <w:r w:rsidRPr="0063741E">
        <w:rPr>
          <w:rFonts w:ascii="Times New Roman" w:hAnsi="Times New Roman" w:cs="Times New Roman"/>
          <w:sz w:val="28"/>
          <w:szCs w:val="28"/>
        </w:rPr>
        <w:t xml:space="preserve"> — растягивается на всю ширину экрана (для максимально гибкой вёрстки)</w:t>
      </w:r>
    </w:p>
    <w:sectPr w:rsidR="0063741E" w:rsidRPr="0063741E" w:rsidSect="00BE477B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22EEA" w14:textId="77777777" w:rsidR="00595C45" w:rsidRDefault="00595C45" w:rsidP="00652DBB">
      <w:pPr>
        <w:spacing w:after="0" w:line="240" w:lineRule="auto"/>
      </w:pPr>
      <w:r>
        <w:separator/>
      </w:r>
    </w:p>
  </w:endnote>
  <w:endnote w:type="continuationSeparator" w:id="0">
    <w:p w14:paraId="7FBBCB73" w14:textId="77777777" w:rsidR="00595C45" w:rsidRDefault="00595C45" w:rsidP="00652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7FE46" w14:textId="77777777" w:rsidR="00652DBB" w:rsidRDefault="00652DBB" w:rsidP="004200FC">
    <w:pPr>
      <w:pStyle w:val="a6"/>
      <w:tabs>
        <w:tab w:val="clear" w:pos="4677"/>
        <w:tab w:val="clear" w:pos="9355"/>
      </w:tabs>
      <w:jc w:val="center"/>
    </w:pPr>
    <w:r w:rsidRPr="004200FC">
      <w:rPr>
        <w:rFonts w:ascii="Times New Roman" w:hAnsi="Times New Roman" w:cs="Times New Roman"/>
        <w:caps/>
        <w:sz w:val="28"/>
        <w:szCs w:val="28"/>
      </w:rPr>
      <w:fldChar w:fldCharType="begin"/>
    </w:r>
    <w:r w:rsidRPr="004200FC">
      <w:rPr>
        <w:rFonts w:ascii="Times New Roman" w:hAnsi="Times New Roman" w:cs="Times New Roman"/>
        <w:caps/>
        <w:sz w:val="28"/>
        <w:szCs w:val="28"/>
      </w:rPr>
      <w:instrText>PAGE   \* MERGEFORMAT</w:instrText>
    </w:r>
    <w:r w:rsidRPr="004200FC">
      <w:rPr>
        <w:rFonts w:ascii="Times New Roman" w:hAnsi="Times New Roman" w:cs="Times New Roman"/>
        <w:caps/>
        <w:sz w:val="28"/>
        <w:szCs w:val="28"/>
      </w:rPr>
      <w:fldChar w:fldCharType="separate"/>
    </w:r>
    <w:r w:rsidRPr="004200FC">
      <w:rPr>
        <w:rFonts w:ascii="Times New Roman" w:hAnsi="Times New Roman" w:cs="Times New Roman"/>
        <w:caps/>
        <w:sz w:val="28"/>
        <w:szCs w:val="28"/>
      </w:rPr>
      <w:t>2</w:t>
    </w:r>
    <w:r w:rsidRPr="004200FC">
      <w:rPr>
        <w:rFonts w:ascii="Times New Roman" w:hAnsi="Times New Roman" w:cs="Times New Roman"/>
        <w:cap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66A37" w14:textId="77777777" w:rsidR="00595C45" w:rsidRDefault="00595C45" w:rsidP="00652DBB">
      <w:pPr>
        <w:spacing w:after="0" w:line="240" w:lineRule="auto"/>
      </w:pPr>
      <w:r>
        <w:separator/>
      </w:r>
    </w:p>
  </w:footnote>
  <w:footnote w:type="continuationSeparator" w:id="0">
    <w:p w14:paraId="65CDF07E" w14:textId="77777777" w:rsidR="00595C45" w:rsidRDefault="00595C45" w:rsidP="00652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22B"/>
    <w:multiLevelType w:val="hybridMultilevel"/>
    <w:tmpl w:val="7AA8E0FC"/>
    <w:lvl w:ilvl="0" w:tplc="46EC35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D4C91"/>
    <w:multiLevelType w:val="multilevel"/>
    <w:tmpl w:val="31B0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E7764"/>
    <w:multiLevelType w:val="hybridMultilevel"/>
    <w:tmpl w:val="D4B6DFAE"/>
    <w:lvl w:ilvl="0" w:tplc="E050F6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526996"/>
    <w:multiLevelType w:val="hybridMultilevel"/>
    <w:tmpl w:val="D072324A"/>
    <w:lvl w:ilvl="0" w:tplc="61AA127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7E2BD3"/>
    <w:multiLevelType w:val="hybridMultilevel"/>
    <w:tmpl w:val="0C02F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1F478D"/>
    <w:multiLevelType w:val="hybridMultilevel"/>
    <w:tmpl w:val="B74A04A0"/>
    <w:lvl w:ilvl="0" w:tplc="7CF8C87C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8166AA6"/>
    <w:multiLevelType w:val="hybridMultilevel"/>
    <w:tmpl w:val="615C6AE8"/>
    <w:lvl w:ilvl="0" w:tplc="EFEA70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5357C1"/>
    <w:multiLevelType w:val="hybridMultilevel"/>
    <w:tmpl w:val="8F146D40"/>
    <w:lvl w:ilvl="0" w:tplc="EFEA704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284BDE"/>
    <w:multiLevelType w:val="hybridMultilevel"/>
    <w:tmpl w:val="FE22EA62"/>
    <w:lvl w:ilvl="0" w:tplc="860AC50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4054A7"/>
    <w:multiLevelType w:val="hybridMultilevel"/>
    <w:tmpl w:val="99364F36"/>
    <w:lvl w:ilvl="0" w:tplc="61AA12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147E16"/>
    <w:multiLevelType w:val="multilevel"/>
    <w:tmpl w:val="DA68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B3C63"/>
    <w:multiLevelType w:val="hybridMultilevel"/>
    <w:tmpl w:val="7F8218E0"/>
    <w:lvl w:ilvl="0" w:tplc="4314D4C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9D4FFD"/>
    <w:multiLevelType w:val="hybridMultilevel"/>
    <w:tmpl w:val="7EF8982E"/>
    <w:lvl w:ilvl="0" w:tplc="4418CEE4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E650E5"/>
    <w:multiLevelType w:val="hybridMultilevel"/>
    <w:tmpl w:val="0B7041A6"/>
    <w:lvl w:ilvl="0" w:tplc="3760A5BA">
      <w:start w:val="1"/>
      <w:numFmt w:val="decimal"/>
      <w:suff w:val="space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B34B7E"/>
    <w:multiLevelType w:val="hybridMultilevel"/>
    <w:tmpl w:val="CF4295C4"/>
    <w:lvl w:ilvl="0" w:tplc="4A32F48C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902503A"/>
    <w:multiLevelType w:val="multilevel"/>
    <w:tmpl w:val="2B9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17B3E"/>
    <w:multiLevelType w:val="multilevel"/>
    <w:tmpl w:val="AD3E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074426">
    <w:abstractNumId w:val="4"/>
  </w:num>
  <w:num w:numId="2" w16cid:durableId="1576624000">
    <w:abstractNumId w:val="9"/>
  </w:num>
  <w:num w:numId="3" w16cid:durableId="2065374930">
    <w:abstractNumId w:val="3"/>
  </w:num>
  <w:num w:numId="4" w16cid:durableId="778531471">
    <w:abstractNumId w:val="13"/>
  </w:num>
  <w:num w:numId="5" w16cid:durableId="300431273">
    <w:abstractNumId w:val="2"/>
  </w:num>
  <w:num w:numId="6" w16cid:durableId="150099953">
    <w:abstractNumId w:val="11"/>
  </w:num>
  <w:num w:numId="7" w16cid:durableId="456417238">
    <w:abstractNumId w:val="14"/>
  </w:num>
  <w:num w:numId="8" w16cid:durableId="1037193679">
    <w:abstractNumId w:val="5"/>
  </w:num>
  <w:num w:numId="9" w16cid:durableId="265892795">
    <w:abstractNumId w:val="12"/>
  </w:num>
  <w:num w:numId="10" w16cid:durableId="564874988">
    <w:abstractNumId w:val="10"/>
  </w:num>
  <w:num w:numId="11" w16cid:durableId="1099834458">
    <w:abstractNumId w:val="8"/>
  </w:num>
  <w:num w:numId="12" w16cid:durableId="1953591633">
    <w:abstractNumId w:val="0"/>
  </w:num>
  <w:num w:numId="13" w16cid:durableId="1449274831">
    <w:abstractNumId w:val="1"/>
  </w:num>
  <w:num w:numId="14" w16cid:durableId="159736739">
    <w:abstractNumId w:val="6"/>
  </w:num>
  <w:num w:numId="15" w16cid:durableId="1416246213">
    <w:abstractNumId w:val="16"/>
  </w:num>
  <w:num w:numId="16" w16cid:durableId="401758815">
    <w:abstractNumId w:val="7"/>
  </w:num>
  <w:num w:numId="17" w16cid:durableId="15186916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9B"/>
    <w:rsid w:val="00033D10"/>
    <w:rsid w:val="00052C71"/>
    <w:rsid w:val="000737AE"/>
    <w:rsid w:val="000903EC"/>
    <w:rsid w:val="0009053C"/>
    <w:rsid w:val="0009716E"/>
    <w:rsid w:val="000B5066"/>
    <w:rsid w:val="000C208B"/>
    <w:rsid w:val="000C6B59"/>
    <w:rsid w:val="000E7762"/>
    <w:rsid w:val="00133976"/>
    <w:rsid w:val="001829FD"/>
    <w:rsid w:val="001A5E3D"/>
    <w:rsid w:val="001B2204"/>
    <w:rsid w:val="001B5DBE"/>
    <w:rsid w:val="001C7AA7"/>
    <w:rsid w:val="001D1C21"/>
    <w:rsid w:val="001F60F0"/>
    <w:rsid w:val="00206940"/>
    <w:rsid w:val="00212EF0"/>
    <w:rsid w:val="00243436"/>
    <w:rsid w:val="0025362B"/>
    <w:rsid w:val="00260A41"/>
    <w:rsid w:val="002802F7"/>
    <w:rsid w:val="002C4118"/>
    <w:rsid w:val="00316A16"/>
    <w:rsid w:val="00326698"/>
    <w:rsid w:val="00355888"/>
    <w:rsid w:val="003B2C0A"/>
    <w:rsid w:val="003D3FCF"/>
    <w:rsid w:val="004200FC"/>
    <w:rsid w:val="0045272C"/>
    <w:rsid w:val="0047734A"/>
    <w:rsid w:val="00486A91"/>
    <w:rsid w:val="004B4276"/>
    <w:rsid w:val="004D504A"/>
    <w:rsid w:val="00512F63"/>
    <w:rsid w:val="0052141E"/>
    <w:rsid w:val="00546ADE"/>
    <w:rsid w:val="00580841"/>
    <w:rsid w:val="00595C45"/>
    <w:rsid w:val="005A4893"/>
    <w:rsid w:val="005A59B3"/>
    <w:rsid w:val="005B1FBE"/>
    <w:rsid w:val="00611A24"/>
    <w:rsid w:val="00625519"/>
    <w:rsid w:val="0063741E"/>
    <w:rsid w:val="00652DBB"/>
    <w:rsid w:val="00672CA2"/>
    <w:rsid w:val="006A15F9"/>
    <w:rsid w:val="006D75B1"/>
    <w:rsid w:val="006E2987"/>
    <w:rsid w:val="007039A5"/>
    <w:rsid w:val="007066B5"/>
    <w:rsid w:val="00726F14"/>
    <w:rsid w:val="00754A86"/>
    <w:rsid w:val="00760740"/>
    <w:rsid w:val="00775D4A"/>
    <w:rsid w:val="00793803"/>
    <w:rsid w:val="007A2D7E"/>
    <w:rsid w:val="007B567D"/>
    <w:rsid w:val="007E167B"/>
    <w:rsid w:val="007E5ADF"/>
    <w:rsid w:val="00832267"/>
    <w:rsid w:val="00854722"/>
    <w:rsid w:val="00884CB4"/>
    <w:rsid w:val="008971BB"/>
    <w:rsid w:val="008D42E7"/>
    <w:rsid w:val="008F2108"/>
    <w:rsid w:val="008F7097"/>
    <w:rsid w:val="008F7BAE"/>
    <w:rsid w:val="00911652"/>
    <w:rsid w:val="0091173F"/>
    <w:rsid w:val="00953FA6"/>
    <w:rsid w:val="00955197"/>
    <w:rsid w:val="009735CE"/>
    <w:rsid w:val="009C30DF"/>
    <w:rsid w:val="009E4069"/>
    <w:rsid w:val="00A0562A"/>
    <w:rsid w:val="00A520C5"/>
    <w:rsid w:val="00A9671B"/>
    <w:rsid w:val="00AA390F"/>
    <w:rsid w:val="00AC6635"/>
    <w:rsid w:val="00B37D51"/>
    <w:rsid w:val="00B50D04"/>
    <w:rsid w:val="00B61971"/>
    <w:rsid w:val="00B66D8B"/>
    <w:rsid w:val="00BA7B67"/>
    <w:rsid w:val="00BB1CEA"/>
    <w:rsid w:val="00BD2247"/>
    <w:rsid w:val="00BE477B"/>
    <w:rsid w:val="00C44EEB"/>
    <w:rsid w:val="00C47912"/>
    <w:rsid w:val="00C50305"/>
    <w:rsid w:val="00C60202"/>
    <w:rsid w:val="00C7230F"/>
    <w:rsid w:val="00C92FDA"/>
    <w:rsid w:val="00D02986"/>
    <w:rsid w:val="00D20206"/>
    <w:rsid w:val="00D70A24"/>
    <w:rsid w:val="00DA0738"/>
    <w:rsid w:val="00DC359B"/>
    <w:rsid w:val="00DD41D9"/>
    <w:rsid w:val="00DE68B3"/>
    <w:rsid w:val="00E13966"/>
    <w:rsid w:val="00E2707F"/>
    <w:rsid w:val="00E70018"/>
    <w:rsid w:val="00E73158"/>
    <w:rsid w:val="00E852B4"/>
    <w:rsid w:val="00E85B7F"/>
    <w:rsid w:val="00E86858"/>
    <w:rsid w:val="00EA1508"/>
    <w:rsid w:val="00EB0398"/>
    <w:rsid w:val="00EF6F4F"/>
    <w:rsid w:val="00F50506"/>
    <w:rsid w:val="00F81826"/>
    <w:rsid w:val="00F8367D"/>
    <w:rsid w:val="00FC3B69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5B38"/>
  <w15:chartTrackingRefBased/>
  <w15:docId w15:val="{1D97E1FD-7607-43F9-A244-520A7262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7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2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DBB"/>
  </w:style>
  <w:style w:type="paragraph" w:styleId="a6">
    <w:name w:val="footer"/>
    <w:basedOn w:val="a"/>
    <w:link w:val="a7"/>
    <w:uiPriority w:val="99"/>
    <w:unhideWhenUsed/>
    <w:rsid w:val="00652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DBB"/>
  </w:style>
  <w:style w:type="character" w:styleId="HTML">
    <w:name w:val="HTML Code"/>
    <w:basedOn w:val="a0"/>
    <w:uiPriority w:val="99"/>
    <w:semiHidden/>
    <w:unhideWhenUsed/>
    <w:rsid w:val="00E2707F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5A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stantin\Documents\&#1053;&#1072;&#1089;&#1090;&#1088;&#1072;&#1080;&#1074;&#1072;&#1077;&#1084;&#1099;&#1077;%20&#1096;&#1072;&#1073;&#1083;&#1086;&#1085;&#1099;%20Office\&#1057;&#1060;&#105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0EAED-49DB-4EE7-ACA8-661BE1E4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СФУ.dotm</Template>
  <TotalTime>59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Константин Куликов</cp:lastModifiedBy>
  <cp:revision>99</cp:revision>
  <dcterms:created xsi:type="dcterms:W3CDTF">2025-02-05T05:51:00Z</dcterms:created>
  <dcterms:modified xsi:type="dcterms:W3CDTF">2025-03-24T07:59:00Z</dcterms:modified>
</cp:coreProperties>
</file>